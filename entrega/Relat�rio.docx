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A2517F" w:rsidRDefault="00A2517F"/>
        <w:tbl>
          <w:tblPr>
            <w:tblpPr w:leftFromText="187" w:rightFromText="187" w:bottomFromText="720" w:vertAnchor="page" w:horzAnchor="margin" w:tblpXSpec="center" w:tblpY="3254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2F2DE7" w:rsidTr="002F2DE7">
            <w:tc>
              <w:tcPr>
                <w:tcW w:w="9274" w:type="dxa"/>
              </w:tcPr>
              <w:sdt>
                <w:sdtPr>
                  <w:rPr>
                    <w:sz w:val="96"/>
                  </w:rPr>
                  <w:alias w:val="Title"/>
                  <w:id w:val="-308007970"/>
                  <w:placeholder>
                    <w:docPart w:val="450D80B882F346CE9EA4D3150DA7FDC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F2DE7" w:rsidRDefault="002F2DE7" w:rsidP="002F2DE7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 xml:space="preserve">Social </w:t>
                    </w:r>
                    <w:proofErr w:type="spellStart"/>
                    <w:r>
                      <w:rPr>
                        <w:sz w:val="96"/>
                      </w:rPr>
                      <w:t>Graph</w:t>
                    </w:r>
                    <w:proofErr w:type="spellEnd"/>
                  </w:p>
                </w:sdtContent>
              </w:sdt>
            </w:tc>
          </w:tr>
          <w:tr w:rsidR="002F2DE7" w:rsidTr="002F2DE7">
            <w:tc>
              <w:tcPr>
                <w:tcW w:w="0" w:type="auto"/>
                <w:vAlign w:val="bottom"/>
              </w:tcPr>
              <w:sdt>
                <w:sdtPr>
                  <w:rPr>
                    <w:b/>
                    <w:sz w:val="36"/>
                    <w:szCs w:val="36"/>
                  </w:rPr>
                  <w:alias w:val="Subtitle"/>
                  <w:id w:val="758173203"/>
                  <w:placeholder>
                    <w:docPart w:val="8BB5C494FD1F4043AF88FA3E39D8C35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2F2DE7" w:rsidRDefault="002F2DE7" w:rsidP="002F2DE7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 w:rsidRPr="00AF62C4">
                      <w:rPr>
                        <w:b/>
                        <w:sz w:val="36"/>
                        <w:szCs w:val="36"/>
                      </w:rPr>
                      <w:t>MyVa - 2013</w:t>
                    </w:r>
                  </w:p>
                </w:sdtContent>
              </w:sdt>
            </w:tc>
          </w:tr>
          <w:tr w:rsidR="002F2DE7" w:rsidTr="002F2DE7">
            <w:tc>
              <w:tcPr>
                <w:tcW w:w="0" w:type="auto"/>
                <w:vAlign w:val="bottom"/>
              </w:tcPr>
              <w:p w:rsidR="00AF62C4" w:rsidRPr="00AF62C4" w:rsidRDefault="00AF62C4" w:rsidP="00AF62C4">
                <w:pPr>
                  <w:pStyle w:val="Subtitle"/>
                  <w:jc w:val="center"/>
                  <w:rPr>
                    <w:sz w:val="36"/>
                    <w:szCs w:val="36"/>
                  </w:rPr>
                </w:pPr>
                <w:r w:rsidRPr="00AF62C4">
                  <w:rPr>
                    <w:sz w:val="36"/>
                    <w:szCs w:val="36"/>
                  </w:rPr>
                  <w:t xml:space="preserve">1100554 – Bruno Cunha  </w:t>
                </w:r>
              </w:p>
              <w:p w:rsidR="00AF62C4" w:rsidRPr="00AF62C4" w:rsidRDefault="00AF62C4" w:rsidP="00AF62C4">
                <w:pPr>
                  <w:pStyle w:val="Subtitle"/>
                  <w:jc w:val="center"/>
                  <w:rPr>
                    <w:sz w:val="36"/>
                    <w:szCs w:val="36"/>
                  </w:rPr>
                </w:pPr>
                <w:r w:rsidRPr="00AF62C4">
                  <w:rPr>
                    <w:sz w:val="36"/>
                    <w:szCs w:val="36"/>
                  </w:rPr>
                  <w:t xml:space="preserve">1100592 – Hugo Dias  </w:t>
                </w:r>
              </w:p>
              <w:p w:rsidR="00AF62C4" w:rsidRPr="00AF62C4" w:rsidRDefault="00AF62C4" w:rsidP="00AF62C4">
                <w:pPr>
                  <w:pStyle w:val="Subtitle"/>
                  <w:jc w:val="center"/>
                  <w:rPr>
                    <w:sz w:val="36"/>
                    <w:szCs w:val="36"/>
                  </w:rPr>
                </w:pPr>
                <w:r w:rsidRPr="00AF62C4">
                  <w:rPr>
                    <w:sz w:val="36"/>
                    <w:szCs w:val="36"/>
                  </w:rPr>
                  <w:t xml:space="preserve">1101340 – </w:t>
                </w:r>
                <w:proofErr w:type="spellStart"/>
                <w:r w:rsidRPr="00AF62C4">
                  <w:rPr>
                    <w:sz w:val="36"/>
                    <w:szCs w:val="36"/>
                  </w:rPr>
                  <w:t>Leniker</w:t>
                </w:r>
                <w:proofErr w:type="spellEnd"/>
                <w:r w:rsidRPr="00AF62C4">
                  <w:rPr>
                    <w:sz w:val="36"/>
                    <w:szCs w:val="36"/>
                  </w:rPr>
                  <w:t xml:space="preserve"> Gomes  </w:t>
                </w:r>
              </w:p>
              <w:p w:rsidR="00AF62C4" w:rsidRPr="00AF62C4" w:rsidRDefault="00AF62C4" w:rsidP="00AF62C4">
                <w:pPr>
                  <w:pStyle w:val="Subtitle"/>
                  <w:jc w:val="center"/>
                  <w:rPr>
                    <w:sz w:val="36"/>
                    <w:szCs w:val="36"/>
                  </w:rPr>
                </w:pPr>
                <w:r w:rsidRPr="00AF62C4">
                  <w:rPr>
                    <w:sz w:val="36"/>
                    <w:szCs w:val="36"/>
                  </w:rPr>
                  <w:t xml:space="preserve">1100638 – Mário Queirós  </w:t>
                </w:r>
              </w:p>
              <w:p w:rsidR="002F2DE7" w:rsidRDefault="00AF62C4" w:rsidP="00AF62C4">
                <w:pPr>
                  <w:pStyle w:val="Subtitle"/>
                  <w:jc w:val="center"/>
                  <w:rPr>
                    <w:sz w:val="36"/>
                    <w:szCs w:val="36"/>
                  </w:rPr>
                </w:pPr>
                <w:r w:rsidRPr="00AF62C4">
                  <w:rPr>
                    <w:sz w:val="36"/>
                    <w:szCs w:val="36"/>
                  </w:rPr>
                  <w:t xml:space="preserve">1100677 – Tiago Queirós </w:t>
                </w:r>
              </w:p>
              <w:p w:rsidR="00AF62C4" w:rsidRPr="00AF62C4" w:rsidRDefault="00AF62C4" w:rsidP="00AF62C4"/>
            </w:tc>
          </w:tr>
          <w:tr w:rsidR="002F2DE7" w:rsidTr="002F2DE7">
            <w:tc>
              <w:tcPr>
                <w:tcW w:w="0" w:type="auto"/>
                <w:vAlign w:val="bottom"/>
              </w:tcPr>
              <w:p w:rsidR="002F2DE7" w:rsidRDefault="002F2DE7" w:rsidP="002F2DE7"/>
            </w:tc>
          </w:tr>
          <w:tr w:rsidR="002F2DE7" w:rsidRPr="00672110" w:rsidTr="002F2DE7">
            <w:tc>
              <w:tcPr>
                <w:tcW w:w="0" w:type="auto"/>
                <w:vAlign w:val="bottom"/>
              </w:tcPr>
              <w:sdt>
                <w:sdtPr>
                  <w:rPr>
                    <w:color w:val="234170" w:themeColor="text2" w:themeShade="BF"/>
                    <w:sz w:val="32"/>
                  </w:rPr>
                  <w:alias w:val="Abstract"/>
                  <w:id w:val="553592755"/>
                  <w:placeholder>
                    <w:docPart w:val="A41E799B601A46DD8255303B0D8821C8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2F2DE7" w:rsidRPr="00672110" w:rsidRDefault="002F2DE7" w:rsidP="002F2DE7">
                    <w:pPr>
                      <w:jc w:val="center"/>
                    </w:pPr>
                    <w:r w:rsidRPr="00AF62C4">
                      <w:rPr>
                        <w:color w:val="234170" w:themeColor="text2" w:themeShade="BF"/>
                        <w:sz w:val="32"/>
                      </w:rPr>
                      <w:t>Relatório final do projeto no âmbito da disciplina Laboratório de projeto V</w:t>
                    </w:r>
                  </w:p>
                </w:sdtContent>
              </w:sdt>
            </w:tc>
          </w:tr>
          <w:tr w:rsidR="002F2DE7" w:rsidRPr="00672110" w:rsidTr="002F2DE7">
            <w:tc>
              <w:tcPr>
                <w:tcW w:w="0" w:type="auto"/>
                <w:vAlign w:val="bottom"/>
              </w:tcPr>
              <w:p w:rsidR="002F2DE7" w:rsidRPr="00672110" w:rsidRDefault="002F2DE7" w:rsidP="002F2DE7">
                <w:pPr>
                  <w:jc w:val="center"/>
                </w:pPr>
              </w:p>
            </w:tc>
          </w:tr>
        </w:tbl>
        <w:p w:rsidR="00A2517F" w:rsidRPr="00672110" w:rsidRDefault="00ED46AF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:lang w:val="en-US"/>
              <w14:ligatures w14:val="standardContextual"/>
              <w14:cntxtAlts/>
            </w:rPr>
          </w:pPr>
          <w:r w:rsidRPr="00672110"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sdt>
      <w:sdtPr>
        <w:rPr>
          <w:lang w:val="en-US"/>
        </w:rPr>
        <w:alias w:val="Title"/>
        <w:id w:val="598529223"/>
        <w:placeholder>
          <w:docPart w:val="5D9486012B634312A4D5B75A041C664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A2517F" w:rsidRPr="00672110" w:rsidRDefault="00F24A31">
          <w:pPr>
            <w:pStyle w:val="Title"/>
            <w:rPr>
              <w:lang w:val="en-US"/>
            </w:rPr>
          </w:pPr>
          <w:r>
            <w:t xml:space="preserve">Social </w:t>
          </w:r>
          <w:proofErr w:type="spellStart"/>
          <w:r>
            <w:t>Graph</w:t>
          </w:r>
          <w:proofErr w:type="spellEnd"/>
        </w:p>
      </w:sdtContent>
    </w:sdt>
    <w:p w:rsidR="00A2517F" w:rsidRPr="00672110" w:rsidRDefault="001204EB">
      <w:pPr>
        <w:pStyle w:val="Subtitle"/>
        <w:rPr>
          <w:lang w:val="en-US"/>
        </w:rPr>
      </w:pPr>
      <w:sdt>
        <w:sdtPr>
          <w:rPr>
            <w:lang w:val="en-US"/>
          </w:rPr>
          <w:alias w:val="Subtitle"/>
          <w:id w:val="-723052804"/>
          <w:placeholder>
            <w:docPart w:val="535336BCC48E42C7B53A473605D89771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BA297B" w:rsidRPr="006019E1">
            <w:rPr>
              <w:lang w:val="en-US"/>
            </w:rPr>
            <w:t>MyVa - 2013</w:t>
          </w:r>
        </w:sdtContent>
      </w:sdt>
    </w:p>
    <w:p w:rsidR="00A2517F" w:rsidRPr="008A44D1" w:rsidRDefault="008A44D1" w:rsidP="008A44D1">
      <w:pPr>
        <w:pStyle w:val="Heading1"/>
        <w:numPr>
          <w:ilvl w:val="0"/>
          <w:numId w:val="1"/>
        </w:numPr>
        <w:rPr>
          <w:sz w:val="52"/>
          <w:lang w:val="en-US"/>
        </w:rPr>
      </w:pPr>
      <w:r w:rsidRPr="008A44D1">
        <w:rPr>
          <w:rFonts w:asciiTheme="minorHAnsi" w:eastAsiaTheme="minorEastAsia" w:hAnsiTheme="minorHAnsi" w:cstheme="minorBidi"/>
          <w:bCs/>
          <w:i/>
          <w:color w:val="auto"/>
          <w:szCs w:val="22"/>
        </w:rPr>
        <w:t>Introdução</w:t>
      </w:r>
    </w:p>
    <w:p w:rsidR="00A2517F" w:rsidRDefault="00A2517F"/>
    <w:p w:rsidR="008A44D1" w:rsidRPr="0070773A" w:rsidRDefault="008A44D1" w:rsidP="0070773A">
      <w:pPr>
        <w:jc w:val="both"/>
        <w:rPr>
          <w:sz w:val="24"/>
        </w:rPr>
      </w:pPr>
      <w:r w:rsidRPr="0070773A">
        <w:rPr>
          <w:sz w:val="24"/>
        </w:rPr>
        <w:t xml:space="preserve">No âmbito do concurso criado pela </w:t>
      </w:r>
      <w:r w:rsidR="0070773A" w:rsidRPr="0070773A">
        <w:rPr>
          <w:sz w:val="24"/>
        </w:rPr>
        <w:t>Graphs4Social, serve o presente documento como relatório explicativo do projeto. Este consiste em criar um protótipo de uma solução de manipulação e visualização de grafos sociais baseadas em 3 módulos principais e nas suas interligações, a apresentar posteriormente.</w:t>
      </w:r>
    </w:p>
    <w:p w:rsidR="0070773A" w:rsidRDefault="0070773A" w:rsidP="00A91356">
      <w:pPr>
        <w:jc w:val="both"/>
      </w:pPr>
      <w:r w:rsidRPr="0070773A">
        <w:rPr>
          <w:sz w:val="24"/>
        </w:rPr>
        <w:t>É necessário indicar que, sendo um sistema protótipo, nem todos os requisitos estarão completamente funcionais, mas o trabalho já concluído demonstra que se trata apenas de uma questão temporal.</w:t>
      </w:r>
    </w:p>
    <w:p w:rsidR="00AD082C" w:rsidRDefault="00AD082C">
      <w:pPr>
        <w:rPr>
          <w:sz w:val="24"/>
        </w:rPr>
      </w:pPr>
      <w:r w:rsidRPr="00A91356">
        <w:rPr>
          <w:sz w:val="24"/>
        </w:rPr>
        <w:t xml:space="preserve">O foco do protótipo é a criação de um </w:t>
      </w:r>
      <w:r w:rsidR="00A91356" w:rsidRPr="00A91356">
        <w:rPr>
          <w:sz w:val="24"/>
        </w:rPr>
        <w:t>sistema completamente integrado, com os 3 módulos em comunicação verdadeira.</w:t>
      </w: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A91356" w:rsidRDefault="00A91356">
      <w:pPr>
        <w:rPr>
          <w:sz w:val="24"/>
        </w:rPr>
      </w:pPr>
    </w:p>
    <w:p w:rsidR="00282FF5" w:rsidRPr="008A44D1" w:rsidRDefault="00282FF5" w:rsidP="00282FF5">
      <w:pPr>
        <w:pStyle w:val="Heading1"/>
        <w:numPr>
          <w:ilvl w:val="1"/>
          <w:numId w:val="3"/>
        </w:numPr>
        <w:rPr>
          <w:sz w:val="52"/>
          <w:lang w:val="en-US"/>
        </w:rPr>
      </w:pPr>
      <w:r w:rsidRPr="00282FF5">
        <w:rPr>
          <w:rFonts w:asciiTheme="minorHAnsi" w:eastAsiaTheme="minorEastAsia" w:hAnsiTheme="minorHAnsi" w:cstheme="minorBidi"/>
          <w:bCs/>
          <w:i/>
          <w:color w:val="auto"/>
          <w:szCs w:val="22"/>
        </w:rPr>
        <w:t>Módulo</w:t>
      </w:r>
      <w:r>
        <w:rPr>
          <w:rFonts w:asciiTheme="minorHAnsi" w:eastAsiaTheme="minorEastAsia" w:hAnsiTheme="minorHAnsi" w:cstheme="minorBidi"/>
          <w:bCs/>
          <w:i/>
          <w:color w:val="auto"/>
          <w:szCs w:val="22"/>
        </w:rPr>
        <w:t xml:space="preserve"> IA</w:t>
      </w:r>
    </w:p>
    <w:p w:rsidR="00282FF5" w:rsidRDefault="00282FF5" w:rsidP="00282FF5"/>
    <w:p w:rsidR="00282FF5" w:rsidRDefault="00282FF5" w:rsidP="00282FF5">
      <w:pPr>
        <w:rPr>
          <w:sz w:val="24"/>
        </w:rPr>
      </w:pPr>
      <w:r>
        <w:rPr>
          <w:sz w:val="24"/>
        </w:rPr>
        <w:t xml:space="preserve">O módulo de inteligência artificial (IA) tinha por como objetivo a manipulação do grafo social recorrendo a factos e predicados </w:t>
      </w:r>
      <w:proofErr w:type="spellStart"/>
      <w:r>
        <w:rPr>
          <w:sz w:val="24"/>
        </w:rPr>
        <w:t>Prolog</w:t>
      </w:r>
      <w:proofErr w:type="spellEnd"/>
      <w:r>
        <w:rPr>
          <w:sz w:val="24"/>
        </w:rPr>
        <w:t xml:space="preserve">. Foi utilizado o </w:t>
      </w:r>
      <w:proofErr w:type="spellStart"/>
      <w:r>
        <w:rPr>
          <w:sz w:val="24"/>
        </w:rPr>
        <w:t>Win-Prolog</w:t>
      </w:r>
      <w:proofErr w:type="spellEnd"/>
      <w:r>
        <w:rPr>
          <w:sz w:val="24"/>
        </w:rPr>
        <w:t xml:space="preserve"> 4900 em todo o desenvolvimento, em conjunto com a base de dados do </w:t>
      </w:r>
      <w:proofErr w:type="spellStart"/>
      <w:r>
        <w:rPr>
          <w:sz w:val="24"/>
        </w:rPr>
        <w:t>gandalf</w:t>
      </w:r>
      <w:proofErr w:type="spellEnd"/>
      <w:r>
        <w:rPr>
          <w:sz w:val="24"/>
        </w:rPr>
        <w:t xml:space="preserve"> (mais detalhes da arquitetura no diagrama próprio).</w:t>
      </w:r>
    </w:p>
    <w:p w:rsidR="00282FF5" w:rsidRDefault="00282FF5" w:rsidP="00282FF5">
      <w:pPr>
        <w:rPr>
          <w:sz w:val="24"/>
        </w:rPr>
      </w:pPr>
      <w:r>
        <w:rPr>
          <w:sz w:val="24"/>
        </w:rPr>
        <w:t>Este módulo está concluído a 100%, ficando apenas para desenvolvimento futuro a implementação do cálculo do eco de uma mensagem (fator de valorização).</w:t>
      </w:r>
    </w:p>
    <w:p w:rsidR="001922F7" w:rsidRDefault="001922F7" w:rsidP="00282FF5">
      <w:pPr>
        <w:rPr>
          <w:sz w:val="24"/>
        </w:rPr>
      </w:pPr>
      <w:r>
        <w:rPr>
          <w:sz w:val="24"/>
        </w:rPr>
        <w:t>A estrutura da BD do módulo é a abaixo representada.</w:t>
      </w: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Pr="00282FF5" w:rsidRDefault="001922F7" w:rsidP="00282FF5">
      <w:pPr>
        <w:rPr>
          <w:sz w:val="24"/>
        </w:rPr>
      </w:pPr>
      <w:r>
        <w:rPr>
          <w:noProof/>
          <w:sz w:val="24"/>
          <w:lang w:eastAsia="pt-PT"/>
        </w:rPr>
        <w:drawing>
          <wp:anchor distT="0" distB="0" distL="114300" distR="114300" simplePos="0" relativeHeight="251658240" behindDoc="0" locked="0" layoutInCell="1" allowOverlap="1" wp14:anchorId="631DEA83" wp14:editId="0DBA9EDA">
            <wp:simplePos x="0" y="0"/>
            <wp:positionH relativeFrom="column">
              <wp:posOffset>918978</wp:posOffset>
            </wp:positionH>
            <wp:positionV relativeFrom="page">
              <wp:posOffset>4316095</wp:posOffset>
            </wp:positionV>
            <wp:extent cx="4620260" cy="2171700"/>
            <wp:effectExtent l="0" t="0" r="8890" b="0"/>
            <wp:wrapTopAndBottom/>
            <wp:docPr id="1" name="Picture 1" descr="C:\Users\Administrador\Documents\LaprV\relatório\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Documents\LaprV\relatório\I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FF5" w:rsidRP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D46D96" w:rsidRDefault="00D46D96" w:rsidP="00282FF5">
      <w:pPr>
        <w:rPr>
          <w:sz w:val="24"/>
        </w:rPr>
      </w:pPr>
    </w:p>
    <w:p w:rsidR="00D46D96" w:rsidRDefault="00D46D96" w:rsidP="00282FF5">
      <w:pPr>
        <w:rPr>
          <w:sz w:val="24"/>
        </w:rPr>
      </w:pPr>
    </w:p>
    <w:p w:rsidR="00D46D96" w:rsidRDefault="00D46D96" w:rsidP="00282FF5">
      <w:pPr>
        <w:rPr>
          <w:sz w:val="24"/>
        </w:rPr>
      </w:pPr>
    </w:p>
    <w:p w:rsidR="00D46D96" w:rsidRDefault="00D46D96" w:rsidP="00282FF5">
      <w:pPr>
        <w:rPr>
          <w:sz w:val="24"/>
        </w:rPr>
      </w:pPr>
    </w:p>
    <w:p w:rsidR="00D46D96" w:rsidRDefault="00D46D96" w:rsidP="00282FF5">
      <w:pPr>
        <w:rPr>
          <w:sz w:val="24"/>
        </w:rPr>
      </w:pPr>
    </w:p>
    <w:p w:rsidR="00D46D96" w:rsidRDefault="00D46D96" w:rsidP="00282FF5">
      <w:pPr>
        <w:rPr>
          <w:sz w:val="24"/>
        </w:rPr>
      </w:pPr>
    </w:p>
    <w:p w:rsidR="00D46D96" w:rsidRDefault="00D46D96" w:rsidP="00282FF5">
      <w:pPr>
        <w:rPr>
          <w:sz w:val="24"/>
        </w:rPr>
      </w:pPr>
    </w:p>
    <w:p w:rsidR="00D46D96" w:rsidRDefault="00D46D96" w:rsidP="00D46D96">
      <w:pPr>
        <w:pStyle w:val="Subtitle"/>
      </w:pPr>
      <w:r>
        <w:t xml:space="preserve">Análise de </w:t>
      </w:r>
      <w:r w:rsidRPr="009B6832">
        <w:t xml:space="preserve">Complexidade </w:t>
      </w:r>
      <w:r>
        <w:t xml:space="preserve">temporal </w:t>
      </w:r>
      <w:r w:rsidRPr="009B6832">
        <w:t>do Grau Médio de Separação</w:t>
      </w:r>
    </w:p>
    <w:p w:rsidR="00D46D96" w:rsidRPr="00290157" w:rsidRDefault="00D46D96" w:rsidP="00D46D96">
      <w:pPr>
        <w:rPr>
          <w:sz w:val="22"/>
        </w:rPr>
      </w:pPr>
    </w:p>
    <w:p w:rsidR="00D46D96" w:rsidRDefault="00D46D96" w:rsidP="00D46D96">
      <w:pPr>
        <w:rPr>
          <w:sz w:val="2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9796C" wp14:editId="3C03E559">
                <wp:simplePos x="0" y="0"/>
                <wp:positionH relativeFrom="page">
                  <wp:align>left</wp:align>
                </wp:positionH>
                <wp:positionV relativeFrom="line">
                  <wp:posOffset>253365</wp:posOffset>
                </wp:positionV>
                <wp:extent cx="7264400" cy="2457450"/>
                <wp:effectExtent l="19050" t="19050" r="127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0" cy="2457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46D96" w:rsidRDefault="00D46D96" w:rsidP="00D46D96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B6832">
                              <w:rPr>
                                <w:sz w:val="20"/>
                                <w:u w:val="single"/>
                              </w:rPr>
                              <w:t>grauMedio</w:t>
                            </w:r>
                            <w:proofErr w:type="spellEnd"/>
                            <w:proofErr w:type="gramEnd"/>
                            <w:r w:rsidRPr="009B6832">
                              <w:rPr>
                                <w:sz w:val="20"/>
                                <w:u w:val="single"/>
                              </w:rPr>
                              <w:t>(R)</w:t>
                            </w:r>
                            <w:proofErr w:type="gramStart"/>
                            <w:r w:rsidRPr="009B6832">
                              <w:rPr>
                                <w:sz w:val="20"/>
                              </w:rPr>
                              <w:t>:-</w:t>
                            </w:r>
                            <w:r>
                              <w:rPr>
                                <w:sz w:val="20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…)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</w:p>
                          <w:p w:rsidR="00D46D96" w:rsidRPr="00F23B22" w:rsidRDefault="00D46D96" w:rsidP="00D46D96">
                            <w:pPr>
                              <w:ind w:left="7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23B22">
                              <w:rPr>
                                <w:sz w:val="20"/>
                              </w:rPr>
                              <w:t>findall</w:t>
                            </w:r>
                            <w:proofErr w:type="spellEnd"/>
                            <w:proofErr w:type="gramEnd"/>
                            <w:r w:rsidRPr="00F23B22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F23B22">
                              <w:rPr>
                                <w:sz w:val="20"/>
                              </w:rPr>
                              <w:t>X,user</w:t>
                            </w:r>
                            <w:proofErr w:type="spellEnd"/>
                            <w:r w:rsidRPr="00F23B22">
                              <w:rPr>
                                <w:sz w:val="20"/>
                              </w:rPr>
                              <w:t>(X),LU),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U – nº utilizadores</w:t>
                            </w:r>
                          </w:p>
                          <w:p w:rsidR="00D46D96" w:rsidRPr="00C724F2" w:rsidRDefault="00D46D96" w:rsidP="00D46D96">
                            <w:pPr>
                              <w:ind w:left="708"/>
                              <w:rPr>
                                <w:sz w:val="20"/>
                              </w:rPr>
                            </w:pPr>
                            <w:r w:rsidRPr="00F23B22">
                              <w:rPr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724F2">
                              <w:rPr>
                                <w:sz w:val="20"/>
                              </w:rPr>
                              <w:t>assert</w:t>
                            </w:r>
                            <w:proofErr w:type="spellEnd"/>
                            <w:proofErr w:type="gramEnd"/>
                            <w:r w:rsidRPr="00C724F2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C724F2">
                              <w:rPr>
                                <w:sz w:val="20"/>
                              </w:rPr>
                              <w:t>lUsers</w:t>
                            </w:r>
                            <w:proofErr w:type="spellEnd"/>
                            <w:r w:rsidRPr="00C724F2">
                              <w:rPr>
                                <w:sz w:val="20"/>
                              </w:rPr>
                              <w:t>(LU)),</w:t>
                            </w:r>
                            <w:r w:rsidRPr="00C724F2">
                              <w:rPr>
                                <w:sz w:val="20"/>
                              </w:rPr>
                              <w:tab/>
                            </w:r>
                            <w:r w:rsidRPr="00C724F2">
                              <w:rPr>
                                <w:sz w:val="20"/>
                              </w:rPr>
                              <w:tab/>
                            </w:r>
                            <w:r w:rsidRPr="00C724F2">
                              <w:rPr>
                                <w:sz w:val="20"/>
                              </w:rPr>
                              <w:tab/>
                            </w:r>
                            <w:r w:rsidRPr="00C724F2">
                              <w:rPr>
                                <w:sz w:val="20"/>
                              </w:rPr>
                              <w:tab/>
                            </w:r>
                            <w:r w:rsidRPr="00C724F2">
                              <w:rPr>
                                <w:sz w:val="20"/>
                              </w:rPr>
                              <w:tab/>
                            </w:r>
                            <w:r w:rsidRPr="00C724F2">
                              <w:rPr>
                                <w:sz w:val="20"/>
                              </w:rPr>
                              <w:tab/>
                            </w:r>
                            <w:r w:rsidRPr="00C724F2">
                              <w:rPr>
                                <w:sz w:val="20"/>
                              </w:rPr>
                              <w:tab/>
                            </w:r>
                          </w:p>
                          <w:p w:rsidR="00D46D96" w:rsidRDefault="00D46D96" w:rsidP="00D46D96">
                            <w:pPr>
                              <w:ind w:left="708"/>
                              <w:rPr>
                                <w:sz w:val="20"/>
                              </w:rPr>
                            </w:pPr>
                            <w:r w:rsidRPr="00C724F2">
                              <w:rPr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B6832">
                              <w:rPr>
                                <w:sz w:val="20"/>
                              </w:rPr>
                              <w:t>grauMedio</w:t>
                            </w:r>
                            <w:proofErr w:type="spellEnd"/>
                            <w:proofErr w:type="gramEnd"/>
                            <w:r w:rsidRPr="009B6832">
                              <w:rPr>
                                <w:sz w:val="20"/>
                              </w:rPr>
                              <w:t>(LU,V,C),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(U*(U-1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)/2) vezes </w:t>
                            </w:r>
                          </w:p>
                          <w:p w:rsidR="00D46D96" w:rsidRPr="009B6832" w:rsidRDefault="00D46D96" w:rsidP="00D46D96">
                            <w:pPr>
                              <w:ind w:left="7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(…).</w:t>
                            </w:r>
                          </w:p>
                          <w:p w:rsidR="00D46D96" w:rsidRPr="00AC60DA" w:rsidRDefault="00D46D96" w:rsidP="00D46D96">
                            <w:pPr>
                              <w:ind w:firstLine="708"/>
                              <w:rPr>
                                <w:sz w:val="20"/>
                              </w:rPr>
                            </w:pPr>
                            <w:r w:rsidRPr="00AC60DA">
                              <w:rPr>
                                <w:sz w:val="20"/>
                              </w:rPr>
                              <w:tab/>
                            </w:r>
                            <w:r w:rsidRPr="00AC60DA">
                              <w:rPr>
                                <w:sz w:val="20"/>
                              </w:rPr>
                              <w:tab/>
                            </w:r>
                          </w:p>
                          <w:p w:rsidR="00D46D96" w:rsidRDefault="00D46D96" w:rsidP="00D46D96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AC60DA">
                              <w:rPr>
                                <w:sz w:val="20"/>
                                <w:u w:val="single"/>
                              </w:rPr>
                              <w:t>grauMedio</w:t>
                            </w:r>
                            <w:proofErr w:type="spellEnd"/>
                            <w:proofErr w:type="gramEnd"/>
                            <w:r w:rsidRPr="00AC60DA">
                              <w:rPr>
                                <w:sz w:val="20"/>
                                <w:u w:val="single"/>
                              </w:rPr>
                              <w:t>([U|UR],V,C)</w:t>
                            </w:r>
                            <w:proofErr w:type="gramStart"/>
                            <w:r w:rsidRPr="00AC60DA">
                              <w:rPr>
                                <w:sz w:val="20"/>
                              </w:rPr>
                              <w:t>:-</w:t>
                            </w:r>
                            <w:proofErr w:type="spellStart"/>
                            <w:r w:rsidRPr="00AC60DA">
                              <w:rPr>
                                <w:sz w:val="20"/>
                              </w:rPr>
                              <w:t>somaCaminhos</w:t>
                            </w:r>
                            <w:proofErr w:type="spellEnd"/>
                            <w:r w:rsidRPr="00AC60DA">
                              <w:rPr>
                                <w:sz w:val="20"/>
                              </w:rPr>
                              <w:t>(U</w:t>
                            </w:r>
                            <w:proofErr w:type="gramEnd"/>
                            <w:r w:rsidRPr="00AC60DA">
                              <w:rPr>
                                <w:sz w:val="20"/>
                              </w:rPr>
                              <w:t>,P,NC),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hd w:val="clear" w:color="auto" w:fill="FFFFFF"/>
                              </w:rPr>
                              <w:t>V², sendo V o nº de vértices</w:t>
                            </w:r>
                            <w:r w:rsidR="00893FB8">
                              <w:rPr>
                                <w:rFonts w:ascii="Arial" w:hAnsi="Arial" w:cs="Arial"/>
                                <w:color w:val="000000"/>
                                <w:sz w:val="20"/>
                                <w:shd w:val="clear" w:color="auto" w:fill="FFFFFF"/>
                              </w:rPr>
                              <w:t xml:space="preserve"> do grafo</w:t>
                            </w:r>
                          </w:p>
                          <w:p w:rsidR="00D46D96" w:rsidRDefault="00D46D96" w:rsidP="00D46D96">
                            <w:pPr>
                              <w:ind w:left="1416" w:firstLine="708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AC60DA">
                              <w:rPr>
                                <w:sz w:val="20"/>
                              </w:rPr>
                              <w:t>grauMedio</w:t>
                            </w:r>
                            <w:proofErr w:type="spellEnd"/>
                            <w:proofErr w:type="gramEnd"/>
                            <w:r w:rsidRPr="00AC60DA">
                              <w:rPr>
                                <w:sz w:val="20"/>
                              </w:rPr>
                              <w:t>(UR,VA,RA),</w:t>
                            </w:r>
                          </w:p>
                          <w:p w:rsidR="00D46D96" w:rsidRPr="00C724F2" w:rsidRDefault="00D46D96" w:rsidP="00D46D96">
                            <w:pPr>
                              <w:ind w:left="1416" w:firstLine="7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(…)</w:t>
                            </w:r>
                          </w:p>
                          <w:p w:rsidR="00D46D96" w:rsidRPr="006F7B4D" w:rsidRDefault="00D46D96" w:rsidP="00D46D9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979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.95pt;width:572pt;height:193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" fillcolor="white [3201]" strokecolor="#63891f [3208]" strokeweight="2.5pt">
                <v:shadow color="#868686"/>
                <v:textbox>
                  <w:txbxContent>
                    <w:p w:rsidR="00D46D96" w:rsidRDefault="00D46D96" w:rsidP="00D46D96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9B6832">
                        <w:rPr>
                          <w:sz w:val="20"/>
                          <w:u w:val="single"/>
                        </w:rPr>
                        <w:t>grauMedio</w:t>
                      </w:r>
                      <w:proofErr w:type="spellEnd"/>
                      <w:proofErr w:type="gramEnd"/>
                      <w:r w:rsidRPr="009B6832">
                        <w:rPr>
                          <w:sz w:val="20"/>
                          <w:u w:val="single"/>
                        </w:rPr>
                        <w:t>(R)</w:t>
                      </w:r>
                      <w:proofErr w:type="gramStart"/>
                      <w:r w:rsidRPr="009B6832">
                        <w:rPr>
                          <w:sz w:val="20"/>
                        </w:rPr>
                        <w:t>:-</w:t>
                      </w:r>
                      <w:r>
                        <w:rPr>
                          <w:sz w:val="20"/>
                        </w:rPr>
                        <w:t xml:space="preserve">   (</w:t>
                      </w:r>
                      <w:proofErr w:type="gramEnd"/>
                      <w:r>
                        <w:rPr>
                          <w:sz w:val="20"/>
                        </w:rPr>
                        <w:t>…)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</w:p>
                    <w:p w:rsidR="00D46D96" w:rsidRPr="00F23B22" w:rsidRDefault="00D46D96" w:rsidP="00D46D96">
                      <w:pPr>
                        <w:ind w:left="7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23B22">
                        <w:rPr>
                          <w:sz w:val="20"/>
                        </w:rPr>
                        <w:t>findall</w:t>
                      </w:r>
                      <w:proofErr w:type="spellEnd"/>
                      <w:proofErr w:type="gramEnd"/>
                      <w:r w:rsidRPr="00F23B22">
                        <w:rPr>
                          <w:sz w:val="20"/>
                        </w:rPr>
                        <w:t>(</w:t>
                      </w:r>
                      <w:proofErr w:type="spellStart"/>
                      <w:r w:rsidRPr="00F23B22">
                        <w:rPr>
                          <w:sz w:val="20"/>
                        </w:rPr>
                        <w:t>X,user</w:t>
                      </w:r>
                      <w:proofErr w:type="spellEnd"/>
                      <w:r w:rsidRPr="00F23B22">
                        <w:rPr>
                          <w:sz w:val="20"/>
                        </w:rPr>
                        <w:t>(X),LU),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U – nº utilizadores</w:t>
                      </w:r>
                    </w:p>
                    <w:p w:rsidR="00D46D96" w:rsidRPr="00C724F2" w:rsidRDefault="00D46D96" w:rsidP="00D46D96">
                      <w:pPr>
                        <w:ind w:left="708"/>
                        <w:rPr>
                          <w:sz w:val="20"/>
                        </w:rPr>
                      </w:pPr>
                      <w:r w:rsidRPr="00F23B22">
                        <w:rPr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724F2">
                        <w:rPr>
                          <w:sz w:val="20"/>
                        </w:rPr>
                        <w:t>assert</w:t>
                      </w:r>
                      <w:proofErr w:type="spellEnd"/>
                      <w:proofErr w:type="gramEnd"/>
                      <w:r w:rsidRPr="00C724F2">
                        <w:rPr>
                          <w:sz w:val="20"/>
                        </w:rPr>
                        <w:t>(</w:t>
                      </w:r>
                      <w:proofErr w:type="spellStart"/>
                      <w:r w:rsidRPr="00C724F2">
                        <w:rPr>
                          <w:sz w:val="20"/>
                        </w:rPr>
                        <w:t>lUsers</w:t>
                      </w:r>
                      <w:proofErr w:type="spellEnd"/>
                      <w:r w:rsidRPr="00C724F2">
                        <w:rPr>
                          <w:sz w:val="20"/>
                        </w:rPr>
                        <w:t>(LU)),</w:t>
                      </w:r>
                      <w:r w:rsidRPr="00C724F2">
                        <w:rPr>
                          <w:sz w:val="20"/>
                        </w:rPr>
                        <w:tab/>
                      </w:r>
                      <w:r w:rsidRPr="00C724F2">
                        <w:rPr>
                          <w:sz w:val="20"/>
                        </w:rPr>
                        <w:tab/>
                      </w:r>
                      <w:r w:rsidRPr="00C724F2">
                        <w:rPr>
                          <w:sz w:val="20"/>
                        </w:rPr>
                        <w:tab/>
                      </w:r>
                      <w:r w:rsidRPr="00C724F2">
                        <w:rPr>
                          <w:sz w:val="20"/>
                        </w:rPr>
                        <w:tab/>
                      </w:r>
                      <w:r w:rsidRPr="00C724F2">
                        <w:rPr>
                          <w:sz w:val="20"/>
                        </w:rPr>
                        <w:tab/>
                      </w:r>
                      <w:r w:rsidRPr="00C724F2">
                        <w:rPr>
                          <w:sz w:val="20"/>
                        </w:rPr>
                        <w:tab/>
                      </w:r>
                      <w:r w:rsidRPr="00C724F2">
                        <w:rPr>
                          <w:sz w:val="20"/>
                        </w:rPr>
                        <w:tab/>
                      </w:r>
                    </w:p>
                    <w:p w:rsidR="00D46D96" w:rsidRDefault="00D46D96" w:rsidP="00D46D96">
                      <w:pPr>
                        <w:ind w:left="708"/>
                        <w:rPr>
                          <w:sz w:val="20"/>
                        </w:rPr>
                      </w:pPr>
                      <w:r w:rsidRPr="00C724F2">
                        <w:rPr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B6832">
                        <w:rPr>
                          <w:sz w:val="20"/>
                        </w:rPr>
                        <w:t>grauMedio</w:t>
                      </w:r>
                      <w:proofErr w:type="spellEnd"/>
                      <w:proofErr w:type="gramEnd"/>
                      <w:r w:rsidRPr="009B6832">
                        <w:rPr>
                          <w:sz w:val="20"/>
                        </w:rPr>
                        <w:t>(LU,V,C),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</w:rPr>
                        <w:t>(U*(U-1</w:t>
                      </w:r>
                      <w:proofErr w:type="gramEnd"/>
                      <w:r>
                        <w:rPr>
                          <w:sz w:val="20"/>
                        </w:rPr>
                        <w:t xml:space="preserve">)/2) vezes </w:t>
                      </w:r>
                    </w:p>
                    <w:p w:rsidR="00D46D96" w:rsidRPr="009B6832" w:rsidRDefault="00D46D96" w:rsidP="00D46D96">
                      <w:pPr>
                        <w:ind w:left="7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(…).</w:t>
                      </w:r>
                    </w:p>
                    <w:p w:rsidR="00D46D96" w:rsidRPr="00AC60DA" w:rsidRDefault="00D46D96" w:rsidP="00D46D96">
                      <w:pPr>
                        <w:ind w:firstLine="708"/>
                        <w:rPr>
                          <w:sz w:val="20"/>
                        </w:rPr>
                      </w:pPr>
                      <w:r w:rsidRPr="00AC60DA">
                        <w:rPr>
                          <w:sz w:val="20"/>
                        </w:rPr>
                        <w:tab/>
                      </w:r>
                      <w:r w:rsidRPr="00AC60DA">
                        <w:rPr>
                          <w:sz w:val="20"/>
                        </w:rPr>
                        <w:tab/>
                      </w:r>
                    </w:p>
                    <w:p w:rsidR="00D46D96" w:rsidRDefault="00D46D96" w:rsidP="00D46D96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AC60DA">
                        <w:rPr>
                          <w:sz w:val="20"/>
                          <w:u w:val="single"/>
                        </w:rPr>
                        <w:t>grauMedio</w:t>
                      </w:r>
                      <w:proofErr w:type="spellEnd"/>
                      <w:proofErr w:type="gramEnd"/>
                      <w:r w:rsidRPr="00AC60DA">
                        <w:rPr>
                          <w:sz w:val="20"/>
                          <w:u w:val="single"/>
                        </w:rPr>
                        <w:t>([U|UR],V,C)</w:t>
                      </w:r>
                      <w:proofErr w:type="gramStart"/>
                      <w:r w:rsidRPr="00AC60DA">
                        <w:rPr>
                          <w:sz w:val="20"/>
                        </w:rPr>
                        <w:t>:-</w:t>
                      </w:r>
                      <w:proofErr w:type="spellStart"/>
                      <w:r w:rsidRPr="00AC60DA">
                        <w:rPr>
                          <w:sz w:val="20"/>
                        </w:rPr>
                        <w:t>somaCaminhos</w:t>
                      </w:r>
                      <w:proofErr w:type="spellEnd"/>
                      <w:r w:rsidRPr="00AC60DA">
                        <w:rPr>
                          <w:sz w:val="20"/>
                        </w:rPr>
                        <w:t>(U</w:t>
                      </w:r>
                      <w:proofErr w:type="gramEnd"/>
                      <w:r w:rsidRPr="00AC60DA">
                        <w:rPr>
                          <w:sz w:val="20"/>
                        </w:rPr>
                        <w:t>,P,NC),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hd w:val="clear" w:color="auto" w:fill="FFFFFF"/>
                        </w:rPr>
                        <w:t>V², sendo V o nº de vértices</w:t>
                      </w:r>
                      <w:r w:rsidR="00893FB8">
                        <w:rPr>
                          <w:rFonts w:ascii="Arial" w:hAnsi="Arial" w:cs="Arial"/>
                          <w:color w:val="000000"/>
                          <w:sz w:val="20"/>
                          <w:shd w:val="clear" w:color="auto" w:fill="FFFFFF"/>
                        </w:rPr>
                        <w:t xml:space="preserve"> do grafo</w:t>
                      </w:r>
                    </w:p>
                    <w:p w:rsidR="00D46D96" w:rsidRDefault="00D46D96" w:rsidP="00D46D96">
                      <w:pPr>
                        <w:ind w:left="1416" w:firstLine="708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AC60DA">
                        <w:rPr>
                          <w:sz w:val="20"/>
                        </w:rPr>
                        <w:t>grauMedio</w:t>
                      </w:r>
                      <w:proofErr w:type="spellEnd"/>
                      <w:proofErr w:type="gramEnd"/>
                      <w:r w:rsidRPr="00AC60DA">
                        <w:rPr>
                          <w:sz w:val="20"/>
                        </w:rPr>
                        <w:t>(UR,VA,RA),</w:t>
                      </w:r>
                    </w:p>
                    <w:p w:rsidR="00D46D96" w:rsidRPr="00C724F2" w:rsidRDefault="00D46D96" w:rsidP="00D46D96">
                      <w:pPr>
                        <w:ind w:left="1416" w:firstLine="7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(…)</w:t>
                      </w:r>
                    </w:p>
                    <w:p w:rsidR="00D46D96" w:rsidRPr="006F7B4D" w:rsidRDefault="00D46D96" w:rsidP="00D46D9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</w:p>
    <w:p w:rsidR="00D46D96" w:rsidRPr="00675E27" w:rsidRDefault="00D46D96" w:rsidP="00D46D96">
      <w:pPr>
        <w:rPr>
          <w:sz w:val="24"/>
          <w:szCs w:val="24"/>
        </w:rPr>
      </w:pPr>
      <w:r w:rsidRPr="00675E27">
        <w:rPr>
          <w:sz w:val="24"/>
          <w:szCs w:val="24"/>
        </w:rPr>
        <w:t xml:space="preserve">Assumindo o grau média de separação como a função </w:t>
      </w:r>
      <w:proofErr w:type="gramStart"/>
      <w:r w:rsidRPr="00675E27">
        <w:rPr>
          <w:sz w:val="24"/>
          <w:szCs w:val="24"/>
        </w:rPr>
        <w:t>g(x</w:t>
      </w:r>
      <w:proofErr w:type="gramEnd"/>
      <w:r w:rsidRPr="00675E27">
        <w:rPr>
          <w:sz w:val="24"/>
          <w:szCs w:val="24"/>
        </w:rPr>
        <w:t>):</w:t>
      </w:r>
    </w:p>
    <w:p w:rsidR="00D46D96" w:rsidRPr="00675E27" w:rsidRDefault="00D46D96" w:rsidP="00D46D96">
      <w:pPr>
        <w:rPr>
          <w:sz w:val="24"/>
          <w:szCs w:val="24"/>
        </w:rPr>
      </w:pPr>
    </w:p>
    <w:p w:rsidR="00D46D96" w:rsidRPr="00675E27" w:rsidRDefault="00D46D96" w:rsidP="00D46D96">
      <w:pPr>
        <w:rPr>
          <w:sz w:val="24"/>
          <w:szCs w:val="24"/>
        </w:rPr>
      </w:pPr>
      <w:r w:rsidRPr="00675E27">
        <w:rPr>
          <w:sz w:val="24"/>
          <w:szCs w:val="24"/>
        </w:rPr>
        <w:t>Estão omissas diversas atribuições e operações de impacto irrelevante dado o nível de processamento a que as operações analisadas obrigam.</w:t>
      </w:r>
    </w:p>
    <w:p w:rsidR="00D46D96" w:rsidRPr="00675E27" w:rsidRDefault="00D46D96" w:rsidP="00D46D96">
      <w:pPr>
        <w:rPr>
          <w:sz w:val="24"/>
          <w:szCs w:val="24"/>
        </w:rPr>
      </w:pPr>
      <w:r w:rsidRPr="00675E27">
        <w:rPr>
          <w:sz w:val="24"/>
          <w:szCs w:val="24"/>
        </w:rPr>
        <w:t xml:space="preserve">O predicado </w:t>
      </w:r>
      <w:proofErr w:type="spellStart"/>
      <w:r w:rsidRPr="00675E27">
        <w:rPr>
          <w:sz w:val="24"/>
          <w:szCs w:val="24"/>
        </w:rPr>
        <w:t>somaCaminhos</w:t>
      </w:r>
      <w:proofErr w:type="spellEnd"/>
      <w:r w:rsidRPr="00675E27">
        <w:rPr>
          <w:sz w:val="24"/>
          <w:szCs w:val="24"/>
        </w:rPr>
        <w:t xml:space="preserve"> consiste no cálculo dos caminhos mais curtos entre um par de utilizadores, sendo V o nº de vértices do grafo a navegar.</w:t>
      </w:r>
    </w:p>
    <w:p w:rsidR="00D46D96" w:rsidRPr="00675E27" w:rsidRDefault="00D46D96" w:rsidP="00D46D96">
      <w:pPr>
        <w:rPr>
          <w:sz w:val="24"/>
          <w:szCs w:val="24"/>
        </w:rPr>
      </w:pPr>
      <w:r w:rsidRPr="00675E27">
        <w:rPr>
          <w:sz w:val="24"/>
          <w:szCs w:val="24"/>
        </w:rPr>
        <w:t xml:space="preserve"> Complexidade</w:t>
      </w:r>
      <w:proofErr w:type="gramStart"/>
      <w:r w:rsidRPr="00675E27">
        <w:rPr>
          <w:sz w:val="24"/>
          <w:szCs w:val="24"/>
        </w:rPr>
        <w:t>:  G(X</w:t>
      </w:r>
      <w:proofErr w:type="gramEnd"/>
      <w:r w:rsidRPr="00675E27">
        <w:rPr>
          <w:sz w:val="24"/>
          <w:szCs w:val="24"/>
        </w:rPr>
        <w:t>)=(U*(U-1)/2)*</w:t>
      </w:r>
      <w:r w:rsidRPr="00675E27">
        <w:rPr>
          <w:rFonts w:cs="Arial"/>
          <w:color w:val="000000"/>
          <w:sz w:val="24"/>
          <w:szCs w:val="24"/>
          <w:shd w:val="clear" w:color="auto" w:fill="FFFFFF"/>
        </w:rPr>
        <w:t xml:space="preserve"> V²</w:t>
      </w:r>
    </w:p>
    <w:p w:rsidR="00D46D96" w:rsidRPr="00675E27" w:rsidRDefault="00D46D96" w:rsidP="00D46D96">
      <w:pPr>
        <w:rPr>
          <w:sz w:val="24"/>
          <w:szCs w:val="24"/>
        </w:rPr>
      </w:pPr>
      <w:r w:rsidRPr="00675E27">
        <w:rPr>
          <w:sz w:val="24"/>
          <w:szCs w:val="24"/>
        </w:rPr>
        <w:t xml:space="preserve">Neste algoritmo não se aplica o </w:t>
      </w:r>
      <w:r w:rsidR="00675E27" w:rsidRPr="00675E27">
        <w:rPr>
          <w:sz w:val="24"/>
          <w:szCs w:val="24"/>
        </w:rPr>
        <w:t>fator</w:t>
      </w:r>
      <w:bookmarkStart w:id="0" w:name="_GoBack"/>
      <w:bookmarkEnd w:id="0"/>
      <w:r w:rsidRPr="00675E27">
        <w:rPr>
          <w:sz w:val="24"/>
          <w:szCs w:val="24"/>
        </w:rPr>
        <w:t xml:space="preserve"> de caso pior e melhor, pois todos os caminhos são sempre pesquisados (não existe condição prévia de paragem).</w:t>
      </w:r>
    </w:p>
    <w:p w:rsidR="00D46D96" w:rsidRPr="00675E27" w:rsidRDefault="00675E27" w:rsidP="00675E27">
      <w:pPr>
        <w:pStyle w:val="Subtitle"/>
        <w:jc w:val="center"/>
        <w:rPr>
          <w:sz w:val="28"/>
        </w:rPr>
      </w:pPr>
      <w:r w:rsidRPr="00675E27">
        <w:rPr>
          <w:sz w:val="28"/>
        </w:rPr>
        <w:t>Otimização</w:t>
      </w:r>
      <w:r w:rsidR="00D46D96" w:rsidRPr="00675E27">
        <w:rPr>
          <w:sz w:val="28"/>
        </w:rPr>
        <w:t>:</w:t>
      </w:r>
    </w:p>
    <w:p w:rsidR="00D46D96" w:rsidRPr="00675E27" w:rsidRDefault="00D46D96" w:rsidP="00D46D96">
      <w:pPr>
        <w:rPr>
          <w:sz w:val="24"/>
        </w:rPr>
      </w:pPr>
      <w:r w:rsidRPr="00675E27">
        <w:rPr>
          <w:sz w:val="24"/>
        </w:rPr>
        <w:t xml:space="preserve">A otimização que pode ser encontrada no algoritmo feito é o cálculo de apenas metade das operações feitas originalmente: inicialmente, era calculado o grau medio </w:t>
      </w:r>
      <w:proofErr w:type="gramStart"/>
      <w:r w:rsidRPr="00675E27">
        <w:rPr>
          <w:sz w:val="24"/>
        </w:rPr>
        <w:t>U*(U-1</w:t>
      </w:r>
      <w:proofErr w:type="gramEnd"/>
      <w:r w:rsidRPr="00675E27">
        <w:rPr>
          <w:sz w:val="24"/>
        </w:rPr>
        <w:t>) vezes, pois procurava, p .</w:t>
      </w:r>
      <w:proofErr w:type="spellStart"/>
      <w:proofErr w:type="gramStart"/>
      <w:r w:rsidRPr="00675E27">
        <w:rPr>
          <w:sz w:val="24"/>
        </w:rPr>
        <w:t>ex</w:t>
      </w:r>
      <w:proofErr w:type="spellEnd"/>
      <w:proofErr w:type="gramEnd"/>
      <w:r w:rsidRPr="00675E27">
        <w:rPr>
          <w:sz w:val="24"/>
        </w:rPr>
        <w:t>, o caminho de “Bruno para Sara” e posteriormente de “Sara para Bruno”. Após análise, foi possível concluir que o grafo pode ser dividido em 2 partes, sendo que o valor do GMS das 2 será exatamente igual, pelo que basta calcular uma delas, reduzindo em metade os dados processados.</w:t>
      </w:r>
    </w:p>
    <w:p w:rsidR="00D46D96" w:rsidRDefault="00D46D96" w:rsidP="00D46D96">
      <w:pPr>
        <w:rPr>
          <w:sz w:val="20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8A44D1" w:rsidRDefault="001922F7" w:rsidP="00282FF5">
      <w:pPr>
        <w:pStyle w:val="Heading1"/>
        <w:numPr>
          <w:ilvl w:val="1"/>
          <w:numId w:val="3"/>
        </w:numPr>
        <w:rPr>
          <w:sz w:val="52"/>
          <w:lang w:val="en-US"/>
        </w:rPr>
      </w:pPr>
      <w:r>
        <w:rPr>
          <w:rFonts w:asciiTheme="minorHAnsi" w:eastAsiaTheme="minorEastAsia" w:hAnsiTheme="minorHAnsi" w:cstheme="minorBidi"/>
          <w:bCs/>
          <w:i/>
          <w:color w:val="auto"/>
          <w:szCs w:val="22"/>
        </w:rPr>
        <w:t>M</w:t>
      </w:r>
      <w:r w:rsidR="00282FF5">
        <w:rPr>
          <w:rFonts w:asciiTheme="minorHAnsi" w:eastAsiaTheme="minorEastAsia" w:hAnsiTheme="minorHAnsi" w:cstheme="minorBidi"/>
          <w:bCs/>
          <w:i/>
          <w:color w:val="auto"/>
          <w:szCs w:val="22"/>
        </w:rPr>
        <w:t>ódulo 3D</w:t>
      </w:r>
    </w:p>
    <w:p w:rsidR="00282FF5" w:rsidRDefault="00282FF5" w:rsidP="00282FF5"/>
    <w:p w:rsidR="00555B0E" w:rsidRDefault="00555B0E" w:rsidP="00555B0E">
      <w:pPr>
        <w:rPr>
          <w:sz w:val="24"/>
        </w:rPr>
      </w:pPr>
      <w:r>
        <w:rPr>
          <w:sz w:val="24"/>
        </w:rPr>
        <w:t>Funcionalidades implementadas</w:t>
      </w: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8A44D1" w:rsidRDefault="00282FF5" w:rsidP="00282FF5">
      <w:pPr>
        <w:pStyle w:val="Heading1"/>
        <w:numPr>
          <w:ilvl w:val="1"/>
          <w:numId w:val="3"/>
        </w:numPr>
        <w:rPr>
          <w:sz w:val="52"/>
          <w:lang w:val="en-US"/>
        </w:rPr>
      </w:pPr>
      <w:r>
        <w:rPr>
          <w:rFonts w:asciiTheme="minorHAnsi" w:eastAsiaTheme="minorEastAsia" w:hAnsiTheme="minorHAnsi" w:cstheme="minorBidi"/>
          <w:bCs/>
          <w:i/>
          <w:color w:val="auto"/>
          <w:szCs w:val="22"/>
        </w:rPr>
        <w:t>Módulo Site</w:t>
      </w:r>
    </w:p>
    <w:p w:rsidR="00282FF5" w:rsidRDefault="00282FF5" w:rsidP="00282FF5"/>
    <w:p w:rsidR="00282FF5" w:rsidRDefault="00555B0E" w:rsidP="00282FF5">
      <w:pPr>
        <w:rPr>
          <w:sz w:val="24"/>
        </w:rPr>
      </w:pPr>
      <w:r>
        <w:rPr>
          <w:sz w:val="24"/>
        </w:rPr>
        <w:t>Funcionalidades implementadas</w:t>
      </w: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Default="001922F7" w:rsidP="00282FF5">
      <w:pPr>
        <w:rPr>
          <w:sz w:val="24"/>
        </w:rPr>
      </w:pPr>
    </w:p>
    <w:p w:rsidR="001922F7" w:rsidRPr="008A44D1" w:rsidRDefault="00C12ECC" w:rsidP="001922F7">
      <w:pPr>
        <w:pStyle w:val="Heading1"/>
        <w:numPr>
          <w:ilvl w:val="1"/>
          <w:numId w:val="7"/>
        </w:numPr>
        <w:rPr>
          <w:sz w:val="52"/>
          <w:lang w:val="en-US"/>
        </w:rPr>
      </w:pPr>
      <w:r>
        <w:rPr>
          <w:rFonts w:asciiTheme="minorHAnsi" w:eastAsiaTheme="minorEastAsia" w:hAnsiTheme="minorHAnsi" w:cstheme="minorBidi"/>
          <w:bCs/>
          <w:i/>
          <w:color w:val="auto"/>
          <w:szCs w:val="22"/>
        </w:rPr>
        <w:t>Processo de desenvolvimento</w:t>
      </w:r>
    </w:p>
    <w:p w:rsidR="00FF59EF" w:rsidRPr="00C12ECC" w:rsidRDefault="00FF59EF" w:rsidP="001922F7">
      <w:pPr>
        <w:rPr>
          <w:sz w:val="24"/>
        </w:rPr>
      </w:pPr>
    </w:p>
    <w:p w:rsidR="00F24A31" w:rsidRDefault="00C12ECC" w:rsidP="001922F7">
      <w:pPr>
        <w:rPr>
          <w:sz w:val="24"/>
        </w:rPr>
      </w:pPr>
      <w:r w:rsidRPr="00C12ECC">
        <w:rPr>
          <w:sz w:val="24"/>
        </w:rPr>
        <w:t>Durante o processo tentámos aplicar a metodologia RAD “</w:t>
      </w:r>
      <w:proofErr w:type="spellStart"/>
      <w:r w:rsidRPr="00C12ECC">
        <w:rPr>
          <w:i/>
          <w:sz w:val="24"/>
        </w:rPr>
        <w:t>Rapid</w:t>
      </w:r>
      <w:proofErr w:type="spellEnd"/>
      <w:r w:rsidRPr="00C12ECC">
        <w:rPr>
          <w:i/>
          <w:sz w:val="24"/>
        </w:rPr>
        <w:t xml:space="preserve"> </w:t>
      </w:r>
      <w:proofErr w:type="spellStart"/>
      <w:r w:rsidRPr="00C12ECC">
        <w:rPr>
          <w:i/>
          <w:sz w:val="24"/>
        </w:rPr>
        <w:t>Application</w:t>
      </w:r>
      <w:proofErr w:type="spellEnd"/>
      <w:r w:rsidRPr="00C12ECC">
        <w:rPr>
          <w:i/>
          <w:sz w:val="24"/>
        </w:rPr>
        <w:t xml:space="preserve"> </w:t>
      </w:r>
      <w:proofErr w:type="spellStart"/>
      <w:r w:rsidRPr="00C12ECC">
        <w:rPr>
          <w:i/>
          <w:sz w:val="24"/>
        </w:rPr>
        <w:t>Development</w:t>
      </w:r>
      <w:proofErr w:type="spellEnd"/>
      <w:r w:rsidRPr="00C12ECC">
        <w:rPr>
          <w:i/>
          <w:sz w:val="24"/>
        </w:rPr>
        <w:t>”</w:t>
      </w:r>
      <w:r>
        <w:rPr>
          <w:i/>
          <w:sz w:val="24"/>
        </w:rPr>
        <w:t xml:space="preserve">. </w:t>
      </w:r>
      <w:r w:rsidRPr="00C12ECC">
        <w:rPr>
          <w:sz w:val="24"/>
        </w:rPr>
        <w:t>O início do projeto</w:t>
      </w:r>
      <w:r>
        <w:rPr>
          <w:i/>
          <w:sz w:val="24"/>
        </w:rPr>
        <w:t xml:space="preserve"> </w:t>
      </w:r>
      <w:r>
        <w:rPr>
          <w:sz w:val="24"/>
        </w:rPr>
        <w:t>foi utilizado para definir os “</w:t>
      </w:r>
      <w:proofErr w:type="spellStart"/>
      <w:r>
        <w:rPr>
          <w:sz w:val="24"/>
        </w:rPr>
        <w:t>templates</w:t>
      </w:r>
      <w:proofErr w:type="spellEnd"/>
      <w:r>
        <w:rPr>
          <w:sz w:val="24"/>
        </w:rPr>
        <w:t xml:space="preserve">” e as modelos de dados a utilizar. Na fase seguinte, criámos protótipos do sistema para verificar que alterações seriam necessárias fazer nos modelos definidos na fase inicial. Estas 2 fases consistem em várias iterações consecutivas, até atingir um sistema estável. Neste ponto, seguimos um modelo orientado a objetivos </w:t>
      </w:r>
      <w:r w:rsidR="00F24A31">
        <w:rPr>
          <w:sz w:val="24"/>
        </w:rPr>
        <w:t>muito específicos</w:t>
      </w:r>
      <w:r>
        <w:rPr>
          <w:sz w:val="24"/>
        </w:rPr>
        <w:t>,</w:t>
      </w:r>
      <w:r w:rsidR="00F24A31">
        <w:rPr>
          <w:sz w:val="24"/>
        </w:rPr>
        <w:t xml:space="preserve"> de forma a poder dividir e planear entre vários elementos “rápidas” tarefas que visam atingir os objetivos definidos nos testes, embora não tenha sido cumprido “à letra”, fugindo para um modelo “</w:t>
      </w:r>
      <w:proofErr w:type="spellStart"/>
      <w:r w:rsidR="00F24A31" w:rsidRPr="00F24A31">
        <w:rPr>
          <w:i/>
          <w:sz w:val="24"/>
        </w:rPr>
        <w:t>code</w:t>
      </w:r>
      <w:proofErr w:type="spellEnd"/>
      <w:r w:rsidR="00F24A31" w:rsidRPr="00F24A31">
        <w:rPr>
          <w:i/>
          <w:sz w:val="24"/>
        </w:rPr>
        <w:t xml:space="preserve"> </w:t>
      </w:r>
      <w:proofErr w:type="spellStart"/>
      <w:r w:rsidR="00F24A31" w:rsidRPr="00F24A31">
        <w:rPr>
          <w:i/>
          <w:sz w:val="24"/>
        </w:rPr>
        <w:t>and</w:t>
      </w:r>
      <w:proofErr w:type="spellEnd"/>
      <w:r w:rsidR="00F24A31" w:rsidRPr="00F24A31">
        <w:rPr>
          <w:i/>
          <w:sz w:val="24"/>
        </w:rPr>
        <w:t xml:space="preserve"> </w:t>
      </w:r>
      <w:proofErr w:type="spellStart"/>
      <w:r w:rsidR="00F24A31" w:rsidRPr="00F24A31">
        <w:rPr>
          <w:i/>
          <w:sz w:val="24"/>
        </w:rPr>
        <w:t>fix</w:t>
      </w:r>
      <w:proofErr w:type="spellEnd"/>
      <w:r w:rsidR="00F24A31">
        <w:rPr>
          <w:sz w:val="24"/>
        </w:rPr>
        <w:t>”.</w:t>
      </w:r>
    </w:p>
    <w:p w:rsidR="001922F7" w:rsidRPr="00C12ECC" w:rsidRDefault="00F24A31" w:rsidP="001922F7">
      <w:pPr>
        <w:rPr>
          <w:sz w:val="32"/>
        </w:rPr>
      </w:pPr>
      <w:r>
        <w:rPr>
          <w:sz w:val="24"/>
        </w:rPr>
        <w:t>Foi, no panorama geral, um método que teve as suas vantagens e serviu o seu propósito – melhorar o processo de desenvolvimento do sistema.</w:t>
      </w: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Default="001922F7" w:rsidP="001922F7">
      <w:pPr>
        <w:rPr>
          <w:sz w:val="24"/>
        </w:rPr>
      </w:pPr>
    </w:p>
    <w:p w:rsidR="001922F7" w:rsidRPr="00A91356" w:rsidRDefault="001922F7" w:rsidP="001922F7">
      <w:pPr>
        <w:rPr>
          <w:sz w:val="28"/>
        </w:rPr>
      </w:pPr>
    </w:p>
    <w:p w:rsidR="00555B0E" w:rsidRPr="008A44D1" w:rsidRDefault="00555B0E" w:rsidP="00555B0E">
      <w:pPr>
        <w:pStyle w:val="Heading1"/>
        <w:numPr>
          <w:ilvl w:val="1"/>
          <w:numId w:val="7"/>
        </w:numPr>
        <w:rPr>
          <w:sz w:val="52"/>
          <w:lang w:val="en-US"/>
        </w:rPr>
      </w:pPr>
      <w:r>
        <w:rPr>
          <w:rFonts w:asciiTheme="minorHAnsi" w:eastAsiaTheme="minorEastAsia" w:hAnsiTheme="minorHAnsi" w:cstheme="minorBidi"/>
          <w:bCs/>
          <w:i/>
          <w:color w:val="auto"/>
          <w:szCs w:val="22"/>
        </w:rPr>
        <w:t>Documentos em anexos</w:t>
      </w:r>
    </w:p>
    <w:p w:rsidR="00555B0E" w:rsidRDefault="00555B0E" w:rsidP="00555B0E"/>
    <w:p w:rsidR="00555B0E" w:rsidRDefault="00555B0E" w:rsidP="00555B0E">
      <w:pPr>
        <w:rPr>
          <w:sz w:val="24"/>
        </w:rPr>
      </w:pPr>
      <w:r>
        <w:rPr>
          <w:sz w:val="24"/>
        </w:rPr>
        <w:t>Divisão de tarefas: Atribuição de tarefas entre cada elemento</w:t>
      </w: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  <w:r>
        <w:rPr>
          <w:sz w:val="24"/>
        </w:rPr>
        <w:t xml:space="preserve">Relatório </w:t>
      </w:r>
      <w:proofErr w:type="spellStart"/>
      <w:r>
        <w:rPr>
          <w:sz w:val="24"/>
        </w:rPr>
        <w:t>Nagios</w:t>
      </w:r>
      <w:proofErr w:type="spellEnd"/>
      <w:r>
        <w:rPr>
          <w:sz w:val="24"/>
        </w:rPr>
        <w:t xml:space="preserve">: relatório específico </w:t>
      </w:r>
      <w:r w:rsidR="00A90776">
        <w:rPr>
          <w:sz w:val="24"/>
        </w:rPr>
        <w:t xml:space="preserve">do </w:t>
      </w:r>
      <w:proofErr w:type="gramStart"/>
      <w:r w:rsidR="00A90776">
        <w:rPr>
          <w:sz w:val="24"/>
        </w:rPr>
        <w:t>software</w:t>
      </w:r>
      <w:proofErr w:type="gramEnd"/>
      <w:r w:rsidR="00A90776">
        <w:rPr>
          <w:sz w:val="24"/>
        </w:rPr>
        <w:t xml:space="preserve"> de monitorização</w:t>
      </w: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  <w:r>
        <w:rPr>
          <w:sz w:val="24"/>
        </w:rPr>
        <w:t xml:space="preserve">Formulário de avaliação: </w:t>
      </w:r>
      <w:r w:rsidR="002928C2">
        <w:rPr>
          <w:sz w:val="24"/>
        </w:rPr>
        <w:t>Autoavaliação</w:t>
      </w:r>
      <w:r>
        <w:rPr>
          <w:sz w:val="24"/>
        </w:rPr>
        <w:t xml:space="preserve"> da equipa em cada componente e do trabalho</w:t>
      </w:r>
    </w:p>
    <w:p w:rsidR="00C624AB" w:rsidRDefault="00C624AB" w:rsidP="00555B0E">
      <w:pPr>
        <w:rPr>
          <w:sz w:val="24"/>
        </w:rPr>
      </w:pPr>
    </w:p>
    <w:p w:rsidR="00A90776" w:rsidRDefault="00A90776" w:rsidP="00555B0E">
      <w:pPr>
        <w:rPr>
          <w:sz w:val="24"/>
        </w:rPr>
      </w:pPr>
      <w:r>
        <w:rPr>
          <w:sz w:val="24"/>
        </w:rPr>
        <w:t>Arquiteturas</w:t>
      </w:r>
      <w:r w:rsidR="00C624AB">
        <w:rPr>
          <w:sz w:val="24"/>
        </w:rPr>
        <w:t xml:space="preserve"> e Modelo de dados</w:t>
      </w:r>
      <w:r>
        <w:rPr>
          <w:sz w:val="24"/>
        </w:rPr>
        <w:t>: cont</w:t>
      </w:r>
      <w:r w:rsidR="00C624AB">
        <w:rPr>
          <w:sz w:val="24"/>
        </w:rPr>
        <w:t>ê</w:t>
      </w:r>
      <w:r>
        <w:rPr>
          <w:sz w:val="24"/>
        </w:rPr>
        <w:t>m uma breve descrição em cada documento</w:t>
      </w:r>
    </w:p>
    <w:p w:rsidR="00C624AB" w:rsidRDefault="00C624AB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555B0E" w:rsidRDefault="00555B0E" w:rsidP="00555B0E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1922F7">
      <w:pPr>
        <w:rPr>
          <w:sz w:val="24"/>
        </w:rPr>
      </w:pPr>
    </w:p>
    <w:p w:rsidR="001922F7" w:rsidRPr="00282FF5" w:rsidRDefault="001922F7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Default="00282FF5" w:rsidP="00282FF5">
      <w:pPr>
        <w:rPr>
          <w:sz w:val="24"/>
        </w:rPr>
      </w:pPr>
    </w:p>
    <w:p w:rsidR="00282FF5" w:rsidRPr="00A91356" w:rsidRDefault="00282FF5" w:rsidP="00282FF5">
      <w:pPr>
        <w:rPr>
          <w:sz w:val="28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p w:rsidR="00282FF5" w:rsidRPr="00282FF5" w:rsidRDefault="00282FF5" w:rsidP="00282FF5">
      <w:pPr>
        <w:rPr>
          <w:sz w:val="24"/>
        </w:rPr>
      </w:pPr>
    </w:p>
    <w:sectPr w:rsidR="00282FF5" w:rsidRPr="00282FF5">
      <w:headerReference w:type="default" r:id="rId12"/>
      <w:footerReference w:type="even" r:id="rId13"/>
      <w:footerReference w:type="default" r:id="rId14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4EB" w:rsidRDefault="001204EB">
      <w:pPr>
        <w:spacing w:after="0" w:line="240" w:lineRule="auto"/>
      </w:pPr>
      <w:r>
        <w:separator/>
      </w:r>
    </w:p>
  </w:endnote>
  <w:endnote w:type="continuationSeparator" w:id="0">
    <w:p w:rsidR="001204EB" w:rsidRDefault="00120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17F" w:rsidRDefault="00A2517F">
    <w:pPr>
      <w:jc w:val="right"/>
    </w:pPr>
  </w:p>
  <w:p w:rsidR="00A2517F" w:rsidRDefault="00ED46AF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A2517F" w:rsidRDefault="00ED46AF">
    <w:pPr>
      <w:jc w:val="right"/>
    </w:pPr>
    <w:r>
      <w:rPr>
        <w:noProof/>
        <w:lang w:eastAsia="pt-PT"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F0EF16B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A2517F" w:rsidRDefault="00A2517F">
    <w:pPr>
      <w:pStyle w:val="NoSpacing"/>
      <w:rPr>
        <w:sz w:val="2"/>
        <w:szCs w:val="2"/>
      </w:rPr>
    </w:pPr>
  </w:p>
  <w:p w:rsidR="00A2517F" w:rsidRDefault="00A2517F"/>
  <w:p w:rsidR="00A2517F" w:rsidRDefault="00A2517F"/>
  <w:p w:rsidR="00A2517F" w:rsidRDefault="00A2517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17F" w:rsidRDefault="00ED46AF">
    <w:pPr>
      <w:jc w:val="center"/>
    </w:pPr>
    <w:r>
      <w:rPr>
        <w:rFonts w:hint="eastAsia"/>
        <w:color w:val="6076B4" w:themeColor="accent1"/>
      </w:rPr>
      <w:fldChar w:fldCharType="begin"/>
    </w:r>
    <w:r>
      <w:rPr>
        <w:rFonts w:hint="eastAsia"/>
        <w:color w:val="6076B4" w:themeColor="accent1"/>
      </w:rPr>
      <w:instrText xml:space="preserve"> </w:instrText>
    </w:r>
    <w:r>
      <w:rPr>
        <w:color w:val="6076B4" w:themeColor="accent1"/>
      </w:rPr>
      <w:instrText>STYLEREF  "Heading 1"</w:instrText>
    </w:r>
    <w:r>
      <w:rPr>
        <w:rFonts w:hint="eastAsia"/>
        <w:color w:val="6076B4" w:themeColor="accent1"/>
      </w:rPr>
      <w:instrText xml:space="preserve"> </w:instrText>
    </w:r>
    <w:r>
      <w:rPr>
        <w:rFonts w:hint="eastAsia"/>
        <w:color w:val="6076B4" w:themeColor="accent1"/>
      </w:rPr>
      <w:fldChar w:fldCharType="separate"/>
    </w:r>
    <w:r w:rsidR="00675E27">
      <w:rPr>
        <w:noProof/>
        <w:color w:val="6076B4" w:themeColor="accent1"/>
      </w:rPr>
      <w:t>Módulo IA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 xml:space="preserve"> PAGE  \* Arabic  \* MERGEFORMAT </w:instrText>
    </w:r>
    <w:r>
      <w:rPr>
        <w:color w:val="6076B4" w:themeColor="accent1"/>
      </w:rPr>
      <w:fldChar w:fldCharType="separate"/>
    </w:r>
    <w:r w:rsidR="00675E27">
      <w:rPr>
        <w:noProof/>
        <w:color w:val="6076B4" w:themeColor="accent1"/>
      </w:rPr>
      <w:t>3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4EB" w:rsidRDefault="001204EB">
      <w:pPr>
        <w:spacing w:after="0" w:line="240" w:lineRule="auto"/>
      </w:pPr>
      <w:r>
        <w:separator/>
      </w:r>
    </w:p>
  </w:footnote>
  <w:footnote w:type="continuationSeparator" w:id="0">
    <w:p w:rsidR="001204EB" w:rsidRDefault="00120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6076B4" w:themeColor="accent1"/>
      </w:rPr>
      <w:alias w:val="Titl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2517F" w:rsidRDefault="00F24A31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 xml:space="preserve">Social </w:t>
        </w:r>
        <w:proofErr w:type="spellStart"/>
        <w:r>
          <w:rPr>
            <w:color w:val="6076B4" w:themeColor="accent1"/>
          </w:rPr>
          <w:t>Graph</w:t>
        </w:r>
        <w:proofErr w:type="spellEnd"/>
      </w:p>
    </w:sdtContent>
  </w:sdt>
  <w:p w:rsidR="00A2517F" w:rsidRDefault="00ED46AF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6C5B"/>
    <w:multiLevelType w:val="multilevel"/>
    <w:tmpl w:val="05D622B0"/>
    <w:lvl w:ilvl="0">
      <w:start w:val="3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>
      <w:start w:val="1"/>
      <w:numFmt w:val="decimal"/>
      <w:lvlText w:val="%1.%2"/>
      <w:lvlJc w:val="left"/>
      <w:pPr>
        <w:ind w:left="1440" w:hanging="10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2">
      <w:start w:val="1"/>
      <w:numFmt w:val="decimal"/>
      <w:lvlText w:val="%1.%2.%3"/>
      <w:lvlJc w:val="left"/>
      <w:pPr>
        <w:ind w:left="2160" w:hanging="14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3">
      <w:start w:val="1"/>
      <w:numFmt w:val="decimal"/>
      <w:lvlText w:val="%1.%2.%3.%4"/>
      <w:lvlJc w:val="left"/>
      <w:pPr>
        <w:ind w:left="3240" w:hanging="216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4">
      <w:start w:val="1"/>
      <w:numFmt w:val="decimal"/>
      <w:lvlText w:val="%1.%2.%3.%4.%5"/>
      <w:lvlJc w:val="left"/>
      <w:pPr>
        <w:ind w:left="3960" w:hanging="25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5">
      <w:start w:val="1"/>
      <w:numFmt w:val="decimal"/>
      <w:lvlText w:val="%1.%2.%3.%4.%5.%6"/>
      <w:lvlJc w:val="left"/>
      <w:pPr>
        <w:ind w:left="5040" w:hanging="32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6">
      <w:start w:val="1"/>
      <w:numFmt w:val="decimal"/>
      <w:lvlText w:val="%1.%2.%3.%4.%5.%6.%7"/>
      <w:lvlJc w:val="left"/>
      <w:pPr>
        <w:ind w:left="5760" w:hanging="360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7">
      <w:start w:val="1"/>
      <w:numFmt w:val="decimal"/>
      <w:lvlText w:val="%1.%2.%3.%4.%5.%6.%7.%8"/>
      <w:lvlJc w:val="left"/>
      <w:pPr>
        <w:ind w:left="6840" w:hanging="43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46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</w:abstractNum>
  <w:abstractNum w:abstractNumId="1">
    <w:nsid w:val="0D326D51"/>
    <w:multiLevelType w:val="hybridMultilevel"/>
    <w:tmpl w:val="9934F676"/>
    <w:lvl w:ilvl="0" w:tplc="525AB162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34F79"/>
    <w:multiLevelType w:val="hybridMultilevel"/>
    <w:tmpl w:val="9934F676"/>
    <w:lvl w:ilvl="0" w:tplc="525AB162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77C39"/>
    <w:multiLevelType w:val="hybridMultilevel"/>
    <w:tmpl w:val="9934F676"/>
    <w:lvl w:ilvl="0" w:tplc="525AB162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80BEC"/>
    <w:multiLevelType w:val="multilevel"/>
    <w:tmpl w:val="05D622B0"/>
    <w:lvl w:ilvl="0">
      <w:start w:val="2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>
      <w:start w:val="1"/>
      <w:numFmt w:val="decimal"/>
      <w:lvlText w:val="%1.%2"/>
      <w:lvlJc w:val="left"/>
      <w:pPr>
        <w:ind w:left="1440" w:hanging="10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2">
      <w:start w:val="1"/>
      <w:numFmt w:val="decimal"/>
      <w:lvlText w:val="%1.%2.%3"/>
      <w:lvlJc w:val="left"/>
      <w:pPr>
        <w:ind w:left="2160" w:hanging="14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3">
      <w:start w:val="1"/>
      <w:numFmt w:val="decimal"/>
      <w:lvlText w:val="%1.%2.%3.%4"/>
      <w:lvlJc w:val="left"/>
      <w:pPr>
        <w:ind w:left="3240" w:hanging="216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4">
      <w:start w:val="1"/>
      <w:numFmt w:val="decimal"/>
      <w:lvlText w:val="%1.%2.%3.%4.%5"/>
      <w:lvlJc w:val="left"/>
      <w:pPr>
        <w:ind w:left="3960" w:hanging="25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5">
      <w:start w:val="1"/>
      <w:numFmt w:val="decimal"/>
      <w:lvlText w:val="%1.%2.%3.%4.%5.%6"/>
      <w:lvlJc w:val="left"/>
      <w:pPr>
        <w:ind w:left="5040" w:hanging="32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6">
      <w:start w:val="1"/>
      <w:numFmt w:val="decimal"/>
      <w:lvlText w:val="%1.%2.%3.%4.%5.%6.%7"/>
      <w:lvlJc w:val="left"/>
      <w:pPr>
        <w:ind w:left="5760" w:hanging="360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7">
      <w:start w:val="1"/>
      <w:numFmt w:val="decimal"/>
      <w:lvlText w:val="%1.%2.%3.%4.%5.%6.%7.%8"/>
      <w:lvlJc w:val="left"/>
      <w:pPr>
        <w:ind w:left="6840" w:hanging="43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46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</w:abstractNum>
  <w:abstractNum w:abstractNumId="5">
    <w:nsid w:val="57FC3879"/>
    <w:multiLevelType w:val="hybridMultilevel"/>
    <w:tmpl w:val="9934F676"/>
    <w:lvl w:ilvl="0" w:tplc="525AB162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707558"/>
    <w:multiLevelType w:val="multilevel"/>
    <w:tmpl w:val="05D622B0"/>
    <w:lvl w:ilvl="0">
      <w:start w:val="2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>
      <w:start w:val="1"/>
      <w:numFmt w:val="decimal"/>
      <w:lvlText w:val="%1.%2"/>
      <w:lvlJc w:val="left"/>
      <w:pPr>
        <w:ind w:left="1440" w:hanging="10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2">
      <w:start w:val="1"/>
      <w:numFmt w:val="decimal"/>
      <w:lvlText w:val="%1.%2.%3"/>
      <w:lvlJc w:val="left"/>
      <w:pPr>
        <w:ind w:left="2160" w:hanging="14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3">
      <w:start w:val="1"/>
      <w:numFmt w:val="decimal"/>
      <w:lvlText w:val="%1.%2.%3.%4"/>
      <w:lvlJc w:val="left"/>
      <w:pPr>
        <w:ind w:left="3240" w:hanging="216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4">
      <w:start w:val="1"/>
      <w:numFmt w:val="decimal"/>
      <w:lvlText w:val="%1.%2.%3.%4.%5"/>
      <w:lvlJc w:val="left"/>
      <w:pPr>
        <w:ind w:left="3960" w:hanging="25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5">
      <w:start w:val="1"/>
      <w:numFmt w:val="decimal"/>
      <w:lvlText w:val="%1.%2.%3.%4.%5.%6"/>
      <w:lvlJc w:val="left"/>
      <w:pPr>
        <w:ind w:left="5040" w:hanging="32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6">
      <w:start w:val="1"/>
      <w:numFmt w:val="decimal"/>
      <w:lvlText w:val="%1.%2.%3.%4.%5.%6.%7"/>
      <w:lvlJc w:val="left"/>
      <w:pPr>
        <w:ind w:left="5760" w:hanging="360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7">
      <w:start w:val="1"/>
      <w:numFmt w:val="decimal"/>
      <w:lvlText w:val="%1.%2.%3.%4.%5.%6.%7.%8"/>
      <w:lvlJc w:val="left"/>
      <w:pPr>
        <w:ind w:left="6840" w:hanging="43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46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</w:abstractNum>
  <w:abstractNum w:abstractNumId="7">
    <w:nsid w:val="64F2600A"/>
    <w:multiLevelType w:val="multilevel"/>
    <w:tmpl w:val="05D622B0"/>
    <w:lvl w:ilvl="0">
      <w:start w:val="2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1">
      <w:start w:val="1"/>
      <w:numFmt w:val="decimal"/>
      <w:lvlText w:val="%1.%2"/>
      <w:lvlJc w:val="left"/>
      <w:pPr>
        <w:ind w:left="1440" w:hanging="10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2">
      <w:start w:val="1"/>
      <w:numFmt w:val="decimal"/>
      <w:lvlText w:val="%1.%2.%3"/>
      <w:lvlJc w:val="left"/>
      <w:pPr>
        <w:ind w:left="2160" w:hanging="14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3">
      <w:start w:val="1"/>
      <w:numFmt w:val="decimal"/>
      <w:lvlText w:val="%1.%2.%3.%4"/>
      <w:lvlJc w:val="left"/>
      <w:pPr>
        <w:ind w:left="3240" w:hanging="216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4">
      <w:start w:val="1"/>
      <w:numFmt w:val="decimal"/>
      <w:lvlText w:val="%1.%2.%3.%4.%5"/>
      <w:lvlJc w:val="left"/>
      <w:pPr>
        <w:ind w:left="3960" w:hanging="25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5">
      <w:start w:val="1"/>
      <w:numFmt w:val="decimal"/>
      <w:lvlText w:val="%1.%2.%3.%4.%5.%6"/>
      <w:lvlJc w:val="left"/>
      <w:pPr>
        <w:ind w:left="5040" w:hanging="324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6">
      <w:start w:val="1"/>
      <w:numFmt w:val="decimal"/>
      <w:lvlText w:val="%1.%2.%3.%4.%5.%6.%7"/>
      <w:lvlJc w:val="left"/>
      <w:pPr>
        <w:ind w:left="5760" w:hanging="360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7">
      <w:start w:val="1"/>
      <w:numFmt w:val="decimal"/>
      <w:lvlText w:val="%1.%2.%3.%4.%5.%6.%7.%8"/>
      <w:lvlJc w:val="left"/>
      <w:pPr>
        <w:ind w:left="6840" w:hanging="432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4680"/>
      </w:pPr>
      <w:rPr>
        <w:rFonts w:asciiTheme="minorHAnsi" w:eastAsiaTheme="minorEastAsia" w:hAnsiTheme="minorHAnsi" w:cstheme="minorBidi" w:hint="default"/>
        <w:i/>
        <w:color w:val="auto"/>
        <w:sz w:val="36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10"/>
    <w:rsid w:val="000A57E8"/>
    <w:rsid w:val="001204EB"/>
    <w:rsid w:val="001922F7"/>
    <w:rsid w:val="001D480C"/>
    <w:rsid w:val="00252601"/>
    <w:rsid w:val="00282FF5"/>
    <w:rsid w:val="002928C2"/>
    <w:rsid w:val="002F2DE7"/>
    <w:rsid w:val="00555B0E"/>
    <w:rsid w:val="006019E1"/>
    <w:rsid w:val="00672110"/>
    <w:rsid w:val="00675E27"/>
    <w:rsid w:val="0070773A"/>
    <w:rsid w:val="00893FB8"/>
    <w:rsid w:val="008A44D1"/>
    <w:rsid w:val="00A2517F"/>
    <w:rsid w:val="00A90776"/>
    <w:rsid w:val="00A91356"/>
    <w:rsid w:val="00AD082C"/>
    <w:rsid w:val="00AF62C4"/>
    <w:rsid w:val="00BA297B"/>
    <w:rsid w:val="00C12ECC"/>
    <w:rsid w:val="00C624AB"/>
    <w:rsid w:val="00D46D96"/>
    <w:rsid w:val="00ED46AF"/>
    <w:rsid w:val="00F24A31"/>
    <w:rsid w:val="00FC31DA"/>
    <w:rsid w:val="00F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30644DF-0828-48ED-AA06-C1BBDA00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1"/>
        <w:sz w:val="21"/>
        <w:lang w:val="en-US" w:eastAsia="en-US" w:bidi="ar-SA"/>
        <w14:ligatures w14:val="standard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B0E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FF5"/>
    <w:pPr>
      <w:keepNext/>
      <w:keepLines/>
      <w:pBdr>
        <w:bottom w:val="single" w:sz="4" w:space="2" w:color="6076B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2558C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FF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2558C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FF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FF5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FF5"/>
    <w:pPr>
      <w:keepNext/>
      <w:keepLines/>
      <w:spacing w:before="160" w:after="0"/>
      <w:outlineLvl w:val="4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FF5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FF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FF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FF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FF5"/>
    <w:rPr>
      <w:rFonts w:asciiTheme="majorHAnsi" w:eastAsiaTheme="majorEastAsia" w:hAnsiTheme="majorHAnsi" w:cstheme="majorBidi"/>
      <w:color w:val="42558C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2FF5"/>
    <w:rPr>
      <w:rFonts w:asciiTheme="majorHAnsi" w:eastAsiaTheme="majorEastAsia" w:hAnsiTheme="majorHAnsi" w:cstheme="majorBidi"/>
      <w:color w:val="42558C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2FF5"/>
    <w:rPr>
      <w:rFonts w:asciiTheme="majorHAnsi" w:eastAsiaTheme="majorEastAsia" w:hAnsiTheme="majorHAnsi" w:cstheme="majorBidi"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82FF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2558C" w:themeColor="accent1" w:themeShade="BF"/>
      <w:spacing w:val="-7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282FF5"/>
    <w:rPr>
      <w:rFonts w:asciiTheme="majorHAnsi" w:eastAsiaTheme="majorEastAsia" w:hAnsiTheme="majorHAnsi" w:cstheme="majorBidi"/>
      <w:color w:val="42558C" w:themeColor="accent1" w:themeShade="BF"/>
      <w:spacing w:val="-7"/>
      <w:sz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F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82FF5"/>
    <w:rPr>
      <w:rFonts w:asciiTheme="majorHAnsi" w:eastAsiaTheme="majorEastAsia" w:hAnsiTheme="majorHAnsi" w:cstheme="majorBidi"/>
      <w:color w:val="404040" w:themeColor="text1" w:themeTint="BF"/>
      <w:sz w:val="3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282F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FF5"/>
    <w:rPr>
      <w:rFonts w:asciiTheme="majorHAnsi" w:eastAsiaTheme="majorEastAsia" w:hAnsiTheme="majorHAnsi" w:cstheme="majorBidi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FF5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FF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FF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FF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FF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FF5"/>
    <w:pPr>
      <w:spacing w:line="240" w:lineRule="auto"/>
    </w:pPr>
    <w:rPr>
      <w:b/>
      <w:bCs/>
      <w:color w:val="404040" w:themeColor="text1" w:themeTint="BF"/>
      <w:sz w:val="20"/>
    </w:rPr>
  </w:style>
  <w:style w:type="character" w:styleId="Strong">
    <w:name w:val="Strong"/>
    <w:basedOn w:val="DefaultParagraphFont"/>
    <w:uiPriority w:val="22"/>
    <w:qFormat/>
    <w:rsid w:val="00282FF5"/>
    <w:rPr>
      <w:b/>
      <w:bCs/>
    </w:rPr>
  </w:style>
  <w:style w:type="character" w:styleId="Emphasis">
    <w:name w:val="Emphasis"/>
    <w:basedOn w:val="DefaultParagraphFont"/>
    <w:uiPriority w:val="20"/>
    <w:qFormat/>
    <w:rsid w:val="00282FF5"/>
    <w:rPr>
      <w:i/>
      <w:iCs/>
    </w:rPr>
  </w:style>
  <w:style w:type="paragraph" w:styleId="ListParagraph">
    <w:name w:val="List Paragraph"/>
    <w:basedOn w:val="Normal"/>
    <w:uiPriority w:val="34"/>
    <w:qFormat/>
    <w:rsid w:val="00282FF5"/>
    <w:pPr>
      <w:spacing w:after="240" w:line="240" w:lineRule="auto"/>
      <w:ind w:left="720"/>
      <w:contextualSpacing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282FF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82FF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FF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076B4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FF5"/>
    <w:rPr>
      <w:rFonts w:asciiTheme="majorHAnsi" w:eastAsiaTheme="majorEastAsia" w:hAnsiTheme="majorHAnsi" w:cstheme="majorBidi"/>
      <w:color w:val="6076B4" w:themeColor="accent1"/>
      <w:sz w:val="32"/>
    </w:rPr>
  </w:style>
  <w:style w:type="character" w:styleId="SubtleEmphasis">
    <w:name w:val="Subtle Emphasis"/>
    <w:basedOn w:val="DefaultParagraphFont"/>
    <w:uiPriority w:val="19"/>
    <w:qFormat/>
    <w:rsid w:val="00282FF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2FF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2FF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82FF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82FF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FF5"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9486012B634312A4D5B75A041C6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35D8D-66E9-4F61-8699-E3AFFA55FB7D}"/>
      </w:docPartPr>
      <w:docPartBody>
        <w:p w:rsidR="00F9262E" w:rsidRDefault="00316CE0">
          <w:pPr>
            <w:pStyle w:val="5D9486012B634312A4D5B75A041C664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35336BCC48E42C7B53A473605D89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4AC4D-4F5B-430D-A659-AC8EF5CD7C70}"/>
      </w:docPartPr>
      <w:docPartBody>
        <w:p w:rsidR="00F9262E" w:rsidRDefault="00316CE0">
          <w:pPr>
            <w:pStyle w:val="535336BCC48E42C7B53A473605D8977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50D80B882F346CE9EA4D3150DA7F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164CF-C7B3-4AF1-B47A-E922616B9C61}"/>
      </w:docPartPr>
      <w:docPartBody>
        <w:p w:rsidR="0099489E" w:rsidRDefault="000E5E6C" w:rsidP="000E5E6C">
          <w:pPr>
            <w:pStyle w:val="450D80B882F346CE9EA4D3150DA7FDC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BB5C494FD1F4043AF88FA3E39D8C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0BCB6-55C6-48BC-B1D4-D0DC246FEABC}"/>
      </w:docPartPr>
      <w:docPartBody>
        <w:p w:rsidR="0099489E" w:rsidRDefault="000E5E6C" w:rsidP="000E5E6C">
          <w:pPr>
            <w:pStyle w:val="8BB5C494FD1F4043AF88FA3E39D8C35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41E799B601A46DD8255303B0D882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5098D-DA8F-4515-B968-27695848CD3F}"/>
      </w:docPartPr>
      <w:docPartBody>
        <w:p w:rsidR="0099489E" w:rsidRDefault="000E5E6C" w:rsidP="000E5E6C">
          <w:pPr>
            <w:pStyle w:val="A41E799B601A46DD8255303B0D8821C8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E0"/>
    <w:rsid w:val="000E5E6C"/>
    <w:rsid w:val="00316CE0"/>
    <w:rsid w:val="00486F57"/>
    <w:rsid w:val="006C7674"/>
    <w:rsid w:val="006E2FF9"/>
    <w:rsid w:val="0099489E"/>
    <w:rsid w:val="00EB76D6"/>
    <w:rsid w:val="00F9262E"/>
    <w:rsid w:val="00FE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kern w:val="0"/>
      <w:sz w:val="32"/>
      <w:szCs w:val="32"/>
      <w:lang w:val="en-US"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kern w:val="0"/>
      <w:sz w:val="28"/>
      <w:szCs w:val="26"/>
      <w:lang w:val="en-US"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9486012B634312A4D5B75A041C664D">
    <w:name w:val="5D9486012B634312A4D5B75A041C664D"/>
  </w:style>
  <w:style w:type="paragraph" w:customStyle="1" w:styleId="535336BCC48E42C7B53A473605D89771">
    <w:name w:val="535336BCC48E42C7B53A473605D89771"/>
  </w:style>
  <w:style w:type="paragraph" w:customStyle="1" w:styleId="2DEFA97B607046FB982D5E598F58DABB">
    <w:name w:val="2DEFA97B607046FB982D5E598F58DABB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5B9BD5" w:themeColor="accent1"/>
      <w:kern w:val="0"/>
      <w:sz w:val="32"/>
      <w:szCs w:val="32"/>
      <w:lang w:val="en-U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kern w:val="0"/>
      <w:sz w:val="28"/>
      <w:szCs w:val="26"/>
      <w:lang w:val="en-US"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  <w:kern w:val="0"/>
      <w:lang w:val="en-US" w:eastAsia="en-US"/>
      <w14:ligatures w14:val="none"/>
    </w:rPr>
  </w:style>
  <w:style w:type="paragraph" w:customStyle="1" w:styleId="DB03084FC95041CDB2EBEC4CB449E6B1">
    <w:name w:val="DB03084FC95041CDB2EBEC4CB449E6B1"/>
  </w:style>
  <w:style w:type="paragraph" w:customStyle="1" w:styleId="C03022E0F0DF4CD7A87099C433F0B80A">
    <w:name w:val="C03022E0F0DF4CD7A87099C433F0B80A"/>
    <w:rsid w:val="00F9262E"/>
  </w:style>
  <w:style w:type="paragraph" w:customStyle="1" w:styleId="22DE06DEF27A4EA194C268A4FCC0CF53">
    <w:name w:val="22DE06DEF27A4EA194C268A4FCC0CF53"/>
    <w:rsid w:val="00F9262E"/>
  </w:style>
  <w:style w:type="paragraph" w:customStyle="1" w:styleId="0A8DCA2B8BEA4A2BBD4558B2DE9D3703">
    <w:name w:val="0A8DCA2B8BEA4A2BBD4558B2DE9D3703"/>
    <w:rsid w:val="00F9262E"/>
  </w:style>
  <w:style w:type="paragraph" w:customStyle="1" w:styleId="450D80B882F346CE9EA4D3150DA7FDCF">
    <w:name w:val="450D80B882F346CE9EA4D3150DA7FDCF"/>
    <w:rsid w:val="000E5E6C"/>
  </w:style>
  <w:style w:type="paragraph" w:customStyle="1" w:styleId="8BB5C494FD1F4043AF88FA3E39D8C35E">
    <w:name w:val="8BB5C494FD1F4043AF88FA3E39D8C35E"/>
    <w:rsid w:val="000E5E6C"/>
  </w:style>
  <w:style w:type="paragraph" w:customStyle="1" w:styleId="A41E799B601A46DD8255303B0D8821C8">
    <w:name w:val="A41E799B601A46DD8255303B0D8821C8"/>
    <w:rsid w:val="000E5E6C"/>
  </w:style>
  <w:style w:type="character" w:styleId="PlaceholderText">
    <w:name w:val="Placeholder Text"/>
    <w:basedOn w:val="DefaultParagraphFont"/>
    <w:uiPriority w:val="99"/>
    <w:semiHidden/>
    <w:rsid w:val="000E5E6C"/>
    <w:rPr>
      <w:color w:val="808080"/>
    </w:rPr>
  </w:style>
  <w:style w:type="paragraph" w:customStyle="1" w:styleId="1B8DFF66BF0A4C138765DC50AB1FBB70">
    <w:name w:val="1B8DFF66BF0A4C138765DC50AB1FBB70"/>
    <w:rsid w:val="000E5E6C"/>
  </w:style>
  <w:style w:type="paragraph" w:customStyle="1" w:styleId="435F6316E10A4033B0CF0CF6148BB0E6">
    <w:name w:val="435F6316E10A4033B0CF0CF6148BB0E6"/>
    <w:rsid w:val="000E5E6C"/>
  </w:style>
  <w:style w:type="paragraph" w:customStyle="1" w:styleId="37EC37DFEF1B4068A97D2568C9FD9977">
    <w:name w:val="37EC37DFEF1B4068A97D2568C9FD9977"/>
    <w:rsid w:val="000E5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Relatório final do projeto no âmbito da disciplina Laboratório de projeto V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C3CF65-A129-44D4-A6A8-BE13F2EA1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45</TotalTime>
  <Pages>10</Pages>
  <Words>607</Words>
  <Characters>3279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Social Graph</vt:lpstr>
      <vt:lpstr>Introdução</vt:lpstr>
      <vt:lpstr>Módulo IA</vt:lpstr>
      <vt:lpstr>Módulo 3D</vt:lpstr>
      <vt:lpstr>Módulo Site</vt:lpstr>
      <vt:lpstr>Processo de desenvolvimento</vt:lpstr>
      <vt:lpstr>Documentos em anexos</vt:lpstr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Graph</dc:title>
  <dc:subject>MyVa - 2013</dc:subject>
  <dc:creator/>
  <cp:lastModifiedBy>Bruno Cunha</cp:lastModifiedBy>
  <cp:revision>9</cp:revision>
  <cp:lastPrinted>2009-08-05T20:41:00Z</cp:lastPrinted>
  <dcterms:created xsi:type="dcterms:W3CDTF">2013-01-15T23:13:00Z</dcterms:created>
  <dcterms:modified xsi:type="dcterms:W3CDTF">2013-01-16T10:02:00Z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